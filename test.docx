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4B8" w:rsidRDefault="00CF6CA5">
      <w:r>
        <w:t>test</w:t>
      </w:r>
      <w:bookmarkStart w:id="0" w:name="_GoBack"/>
      <w:bookmarkEnd w:id="0"/>
    </w:p>
    <w:sectPr w:rsidR="00F324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A5"/>
    <w:rsid w:val="00CF6CA5"/>
    <w:rsid w:val="00F3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C61D"/>
  <w15:chartTrackingRefBased/>
  <w15:docId w15:val="{DE491A31-033B-48F7-839D-361F13DE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131096CF.dotm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K2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Lucke_Mar</dc:creator>
  <cp:keywords/>
  <dc:description/>
  <cp:lastModifiedBy>Lucke_Mar</cp:lastModifiedBy>
  <cp:revision>1</cp:revision>
  <dcterms:created xsi:type="dcterms:W3CDTF">2020-08-31T06:24:00Z</dcterms:created>
  <dcterms:modified xsi:type="dcterms:W3CDTF">2020-08-31T06:25:00Z</dcterms:modified>
</cp:coreProperties>
</file>